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A70A6" w14:textId="174ABBF4" w:rsidR="00A10484" w:rsidRDefault="000B1A33">
      <w:pPr>
        <w:pStyle w:val="Title"/>
      </w:pPr>
      <w:r>
        <w:t xml:space="preserve">Interview Questions &amp; Answers </w:t>
      </w:r>
    </w:p>
    <w:p w14:paraId="3A305311" w14:textId="4FC2461E" w:rsidR="00855982" w:rsidRPr="00855982" w:rsidRDefault="000B1A33" w:rsidP="00855982">
      <w:pPr>
        <w:pStyle w:val="Heading1"/>
      </w:pPr>
      <w:r>
        <w:t xml:space="preserve">JOB INTERVIEW </w:t>
      </w:r>
    </w:p>
    <w:p w14:paraId="23F66F96" w14:textId="11F4D6AE" w:rsidR="002B67C8" w:rsidRDefault="00671816" w:rsidP="00671816">
      <w:pPr>
        <w:pStyle w:val="Heading3"/>
        <w:shd w:val="clear" w:color="auto" w:fill="FFFFFF"/>
        <w:spacing w:before="300" w:after="150"/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</w:pPr>
      <w:r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>1.</w:t>
      </w:r>
      <w:r w:rsidR="002B67C8"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 xml:space="preserve">Why Java is platform </w:t>
      </w:r>
      <w:proofErr w:type="gramStart"/>
      <w:r w:rsidR="002B67C8"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>independent</w:t>
      </w:r>
      <w:r w:rsidR="002E2A1A"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 xml:space="preserve"> </w:t>
      </w:r>
      <w:r w:rsidR="002B67C8"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>?</w:t>
      </w:r>
      <w:proofErr w:type="gramEnd"/>
    </w:p>
    <w:p w14:paraId="5BBD598E" w14:textId="3895315D" w:rsidR="002E2A1A" w:rsidRDefault="00292759" w:rsidP="002E2A1A">
      <w:r>
        <w:rPr>
          <w:rFonts w:ascii="Verdana" w:hAnsi="Verdana"/>
          <w:color w:val="444444"/>
          <w:sz w:val="21"/>
          <w:szCs w:val="21"/>
          <w:shd w:val="clear" w:color="auto" w:fill="FFFFFF"/>
        </w:rPr>
        <w:t>Platform independent practically means “write once run anywhere”. Java is called so because of its byte codes which can run on any system irrespective of its underlying operating system.</w:t>
      </w:r>
    </w:p>
    <w:p w14:paraId="37C1D4F0" w14:textId="024B9234" w:rsidR="002E2A1A" w:rsidRDefault="00671816" w:rsidP="00671816">
      <w:pPr>
        <w:pStyle w:val="Heading3"/>
        <w:shd w:val="clear" w:color="auto" w:fill="FFFFFF"/>
        <w:spacing w:before="300" w:after="150"/>
        <w:jc w:val="both"/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</w:pPr>
      <w:r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>2.</w:t>
      </w:r>
      <w:r w:rsidR="002E2A1A"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>What are wrapper classes?</w:t>
      </w:r>
    </w:p>
    <w:p w14:paraId="0E5131F3" w14:textId="5107373D" w:rsidR="00292759" w:rsidRDefault="00292759" w:rsidP="00292759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Wrapper classes converts the java primitives into the reference types (objects)</w:t>
      </w:r>
    </w:p>
    <w:p w14:paraId="3359848A" w14:textId="52D68042" w:rsidR="00DD75A8" w:rsidRDefault="00292759" w:rsidP="00DD75A8">
      <w:pPr>
        <w:pStyle w:val="Heading3"/>
        <w:shd w:val="clear" w:color="auto" w:fill="FFFFFF"/>
        <w:spacing w:before="300" w:after="150"/>
        <w:jc w:val="both"/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</w:pPr>
      <w:r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> </w:t>
      </w:r>
      <w:r w:rsidR="00DD75A8"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>3.</w:t>
      </w:r>
      <w:r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>What is association?</w:t>
      </w:r>
    </w:p>
    <w:p w14:paraId="0A03532C" w14:textId="1E3B41A3" w:rsidR="00DD75A8" w:rsidRDefault="00DD75A8" w:rsidP="00DD75A8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Association is relation between two separate classes which establishes through their Objects</w:t>
      </w:r>
    </w:p>
    <w:p w14:paraId="6D97032A" w14:textId="153E22C9" w:rsidR="00DD75A8" w:rsidRDefault="00DD75A8" w:rsidP="00DD75A8">
      <w:pPr>
        <w:pStyle w:val="Heading3"/>
        <w:shd w:val="clear" w:color="auto" w:fill="FFFFFF"/>
        <w:spacing w:before="300" w:after="150"/>
        <w:jc w:val="both"/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</w:pPr>
      <w:r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 xml:space="preserve">4.What is a </w:t>
      </w:r>
      <w:proofErr w:type="gramStart"/>
      <w:r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>servlet ?</w:t>
      </w:r>
      <w:proofErr w:type="gramEnd"/>
    </w:p>
    <w:p w14:paraId="4FEC524F" w14:textId="381E773E" w:rsidR="00DD75A8" w:rsidRDefault="00DD75A8" w:rsidP="00DD75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333333"/>
          <w:sz w:val="21"/>
          <w:szCs w:val="21"/>
          <w:lang w:eastAsia="en-US"/>
        </w:rPr>
      </w:pPr>
      <w:r w:rsidRPr="00DD75A8">
        <w:rPr>
          <w:rFonts w:ascii="Verdana" w:eastAsia="Times New Roman" w:hAnsi="Verdana" w:cs="Arial"/>
          <w:color w:val="333333"/>
          <w:sz w:val="21"/>
          <w:szCs w:val="21"/>
          <w:lang w:eastAsia="en-US"/>
        </w:rPr>
        <w:t xml:space="preserve">Java Servlet is </w:t>
      </w:r>
      <w:proofErr w:type="gramStart"/>
      <w:r w:rsidRPr="00DD75A8">
        <w:rPr>
          <w:rFonts w:ascii="Verdana" w:eastAsia="Times New Roman" w:hAnsi="Verdana" w:cs="Arial"/>
          <w:color w:val="333333"/>
          <w:sz w:val="21"/>
          <w:szCs w:val="21"/>
          <w:lang w:eastAsia="en-US"/>
        </w:rPr>
        <w:t>server side</w:t>
      </w:r>
      <w:proofErr w:type="gramEnd"/>
      <w:r w:rsidRPr="00DD75A8">
        <w:rPr>
          <w:rFonts w:ascii="Verdana" w:eastAsia="Times New Roman" w:hAnsi="Verdana" w:cs="Arial"/>
          <w:color w:val="333333"/>
          <w:sz w:val="21"/>
          <w:szCs w:val="21"/>
          <w:lang w:eastAsia="en-US"/>
        </w:rPr>
        <w:t xml:space="preserve"> technologies to extend the capability of web servers by providing support for dynamic response and data persistence.</w:t>
      </w:r>
    </w:p>
    <w:p w14:paraId="548F181C" w14:textId="46A5187B" w:rsidR="00DD75A8" w:rsidRDefault="00DD75A8" w:rsidP="00DD75A8">
      <w:pPr>
        <w:pStyle w:val="Heading3"/>
        <w:shd w:val="clear" w:color="auto" w:fill="FFFFFF"/>
        <w:spacing w:before="300" w:after="150"/>
        <w:jc w:val="both"/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</w:pPr>
      <w:r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 xml:space="preserve">5. What is JDBC </w:t>
      </w:r>
      <w:proofErr w:type="gramStart"/>
      <w:r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>Driver ?</w:t>
      </w:r>
      <w:proofErr w:type="gramEnd"/>
    </w:p>
    <w:p w14:paraId="46A8F12A" w14:textId="6A691929" w:rsidR="00DD75A8" w:rsidRDefault="00DD75A8" w:rsidP="00DD75A8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JDBC Driver is a software component that enables java application to interact with the database</w:t>
      </w:r>
    </w:p>
    <w:p w14:paraId="5D3860E2" w14:textId="458059AD" w:rsidR="00DD75A8" w:rsidRDefault="00DD75A8" w:rsidP="00DD75A8">
      <w:pPr>
        <w:pStyle w:val="Heading3"/>
        <w:shd w:val="clear" w:color="auto" w:fill="FFFFFF"/>
        <w:spacing w:before="300" w:after="150"/>
        <w:jc w:val="both"/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</w:pPr>
      <w:r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 xml:space="preserve">6. What is Hibernate Framework? </w:t>
      </w:r>
    </w:p>
    <w:p w14:paraId="67FD23C7" w14:textId="44C4DA0A" w:rsidR="00DD75A8" w:rsidRDefault="00DD75A8" w:rsidP="00DD75A8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Object-relational mapping or ORM is the programming technique to map application domain model objects to the relational database tables.</w:t>
      </w:r>
    </w:p>
    <w:p w14:paraId="4EED97FC" w14:textId="77777777" w:rsidR="00DD75A8" w:rsidRDefault="00DD75A8" w:rsidP="00DD75A8">
      <w:pPr>
        <w:rPr>
          <w:rFonts w:ascii="Verdana" w:hAnsi="Verdana"/>
          <w:color w:val="444444"/>
          <w:sz w:val="21"/>
          <w:szCs w:val="21"/>
          <w:shd w:val="clear" w:color="auto" w:fill="FFFFFF"/>
        </w:rPr>
      </w:pPr>
    </w:p>
    <w:p w14:paraId="4AA351A9" w14:textId="5643DA4F" w:rsidR="00DD75A8" w:rsidRDefault="00DD75A8" w:rsidP="00DD75A8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7.What is final keyword?</w:t>
      </w:r>
    </w:p>
    <w:p w14:paraId="041AFAAB" w14:textId="0BEC7D09" w:rsidR="00DD75A8" w:rsidRDefault="00DD75A8" w:rsidP="00DD75A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final keyword is used with Class to make sure no other class can extend it, </w:t>
      </w:r>
    </w:p>
    <w:p w14:paraId="0A85779F" w14:textId="3D4ACED3" w:rsidR="00DD75A8" w:rsidRDefault="00DD75A8" w:rsidP="00DD75A8"/>
    <w:p w14:paraId="42D47DED" w14:textId="3CCBC820" w:rsidR="00DD75A8" w:rsidRDefault="00DD75A8" w:rsidP="00DD75A8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8.What is anonymous inner class?</w:t>
      </w:r>
    </w:p>
    <w:p w14:paraId="3F70C727" w14:textId="6D6B4F74" w:rsidR="00EC6FD5" w:rsidRDefault="00EC6FD5" w:rsidP="00EC6FD5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 local inner class without name is known as anonymous inner class.</w:t>
      </w:r>
    </w:p>
    <w:p w14:paraId="48D3FC64" w14:textId="77777777" w:rsidR="0038351A" w:rsidRPr="00EC6FD5" w:rsidRDefault="0038351A" w:rsidP="00EC6FD5"/>
    <w:p w14:paraId="79ED5A1A" w14:textId="70AD859E" w:rsidR="00DD75A8" w:rsidRDefault="00EC6FD5" w:rsidP="00DD75A8">
      <w:pP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</w:pPr>
      <w:r>
        <w:t>9.</w:t>
      </w:r>
      <w:r w:rsidRPr="00EC6FD5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Can a class have multiple constructors?</w:t>
      </w:r>
    </w:p>
    <w:p w14:paraId="4BEBF1B6" w14:textId="627CDAB6" w:rsidR="00EC6FD5" w:rsidRDefault="00EC6FD5" w:rsidP="00DD75A8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Yes, a class can have multiple constructors with different parameters. Which constructor gets used for object creation depends on the arguments passed while creating the objects.</w:t>
      </w:r>
    </w:p>
    <w:p w14:paraId="6ADF6DD4" w14:textId="18854592" w:rsidR="00EC6FD5" w:rsidRDefault="00EC6FD5" w:rsidP="00DD75A8"/>
    <w:p w14:paraId="4BCAA6B7" w14:textId="4A6B20A9" w:rsidR="00EC6FD5" w:rsidRDefault="00EC6FD5" w:rsidP="00DD75A8">
      <w:pP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</w:pPr>
      <w:r>
        <w:rPr>
          <w:rStyle w:val="Strong"/>
          <w:rFonts w:ascii="Arial" w:hAnsi="Arial" w:cs="Arial"/>
          <w:color w:val="343434"/>
          <w:sz w:val="25"/>
          <w:szCs w:val="25"/>
          <w:shd w:val="clear" w:color="auto" w:fill="FFFFFF"/>
        </w:rPr>
        <w:t>10 What is multi-threading?</w:t>
      </w:r>
    </w:p>
    <w:p w14:paraId="0AD0C751" w14:textId="01B78D22" w:rsidR="00EC6FD5" w:rsidRDefault="00EC6FD5" w:rsidP="00DD75A8">
      <w:pPr>
        <w:rPr>
          <w:rFonts w:ascii="Arial" w:hAnsi="Arial" w:cs="Arial"/>
          <w:color w:val="343434"/>
          <w:sz w:val="25"/>
          <w:szCs w:val="25"/>
          <w:shd w:val="clear" w:color="auto" w:fill="FFFFFF"/>
        </w:rPr>
      </w:pPr>
      <w:proofErr w:type="spellStart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>Multi threading</w:t>
      </w:r>
      <w:proofErr w:type="spellEnd"/>
      <w:r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is a programming concept to run multiple tasks in a concurrent manner within a single program.</w:t>
      </w:r>
    </w:p>
    <w:p w14:paraId="364BB6F9" w14:textId="39FB7518" w:rsidR="00865939" w:rsidRDefault="006A0361" w:rsidP="00865939">
      <w:pPr>
        <w:pStyle w:val="Heading3"/>
        <w:shd w:val="clear" w:color="auto" w:fill="FFFFFF"/>
        <w:spacing w:before="300" w:after="150"/>
        <w:jc w:val="both"/>
        <w:rPr>
          <w:rFonts w:ascii="Arial" w:hAnsi="Arial" w:cs="Arial"/>
          <w:b w:val="0"/>
          <w:bCs w:val="0"/>
          <w:color w:val="222222"/>
        </w:rPr>
      </w:pPr>
      <w:r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 xml:space="preserve">11) </w:t>
      </w:r>
      <w:r w:rsidR="00865939"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>How does cookies work in Servlets?</w:t>
      </w:r>
    </w:p>
    <w:p w14:paraId="5DF87A68" w14:textId="0FF15AD3" w:rsidR="00B54B42" w:rsidRDefault="00B54B42" w:rsidP="00B54B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Arial"/>
          <w:color w:val="333333"/>
          <w:sz w:val="21"/>
          <w:szCs w:val="21"/>
          <w:lang w:eastAsia="en-US"/>
        </w:rPr>
      </w:pPr>
      <w:r w:rsidRPr="00B54B42">
        <w:rPr>
          <w:rFonts w:ascii="Verdana" w:eastAsia="Times New Roman" w:hAnsi="Verdana" w:cs="Arial"/>
          <w:color w:val="333333"/>
          <w:sz w:val="21"/>
          <w:szCs w:val="21"/>
          <w:lang w:eastAsia="en-US"/>
        </w:rPr>
        <w:t>Cookies are text data sent by server to the client and it gets saved at the client local machine.</w:t>
      </w:r>
      <w:r w:rsidR="00DA7A52">
        <w:rPr>
          <w:rFonts w:ascii="Verdana" w:eastAsia="Times New Roman" w:hAnsi="Verdana" w:cs="Arial"/>
          <w:color w:val="333333"/>
          <w:sz w:val="21"/>
          <w:szCs w:val="21"/>
          <w:lang w:eastAsia="en-US"/>
        </w:rPr>
        <w:t xml:space="preserve"> </w:t>
      </w:r>
    </w:p>
    <w:p w14:paraId="3044A6DB" w14:textId="72DF006C" w:rsidR="00DA7A52" w:rsidRDefault="006A0361" w:rsidP="00DA7A52">
      <w:pPr>
        <w:pStyle w:val="Heading3"/>
        <w:shd w:val="clear" w:color="auto" w:fill="FFFFFF"/>
        <w:spacing w:before="300" w:after="150"/>
        <w:jc w:val="both"/>
        <w:rPr>
          <w:rFonts w:ascii="Arial" w:hAnsi="Arial" w:cs="Arial"/>
          <w:b w:val="0"/>
          <w:bCs w:val="0"/>
          <w:color w:val="222222"/>
        </w:rPr>
      </w:pPr>
      <w:r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>12)</w:t>
      </w:r>
      <w:r w:rsidR="00DA7A52"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 xml:space="preserve">What is the role of JDBC </w:t>
      </w:r>
      <w:proofErr w:type="spellStart"/>
      <w:r w:rsidR="00DA7A52"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>DriverManager</w:t>
      </w:r>
      <w:proofErr w:type="spellEnd"/>
      <w:r w:rsidR="00DA7A52"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 xml:space="preserve"> class?</w:t>
      </w:r>
    </w:p>
    <w:p w14:paraId="3936173C" w14:textId="6065D8D2" w:rsidR="00DA7A52" w:rsidRDefault="00DA7A52" w:rsidP="00B54B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The </w:t>
      </w: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DriverManager</w:t>
      </w:r>
      <w:proofErr w:type="spellEnd"/>
      <w:r>
        <w:rPr>
          <w:rStyle w:val="Emphasis"/>
          <w:rFonts w:ascii="Verdana" w:hAnsi="Verdana"/>
          <w:color w:val="444444"/>
          <w:sz w:val="21"/>
          <w:szCs w:val="21"/>
          <w:shd w:val="clear" w:color="auto" w:fill="FFFFFF"/>
        </w:rPr>
        <w:t> class</w:t>
      </w:r>
      <w:r>
        <w:rPr>
          <w:rFonts w:ascii="Verdana" w:hAnsi="Verdana"/>
          <w:color w:val="444444"/>
          <w:sz w:val="21"/>
          <w:szCs w:val="21"/>
          <w:shd w:val="clear" w:color="auto" w:fill="FFFFFF"/>
        </w:rPr>
        <w:t> manages the registered drivers. It can be used to register and unregister drivers. It provides factory method that returns the instance of Connection.</w:t>
      </w:r>
    </w:p>
    <w:p w14:paraId="53402134" w14:textId="3E6FE8FE" w:rsidR="00332A8B" w:rsidRDefault="006A0361" w:rsidP="00332A8B">
      <w:pPr>
        <w:pStyle w:val="Heading3"/>
        <w:shd w:val="clear" w:color="auto" w:fill="FFFFFF"/>
        <w:spacing w:before="300" w:after="150"/>
        <w:jc w:val="both"/>
        <w:rPr>
          <w:rFonts w:ascii="Arial" w:hAnsi="Arial" w:cs="Arial"/>
          <w:b w:val="0"/>
          <w:bCs w:val="0"/>
          <w:color w:val="222222"/>
        </w:rPr>
      </w:pPr>
      <w:r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>13)</w:t>
      </w:r>
      <w:r w:rsidR="00332A8B">
        <w:rPr>
          <w:rStyle w:val="Strong"/>
          <w:rFonts w:ascii="Verdana" w:hAnsi="Verdana" w:cs="Arial"/>
          <w:b/>
          <w:bCs/>
          <w:color w:val="222222"/>
          <w:sz w:val="24"/>
          <w:szCs w:val="24"/>
        </w:rPr>
        <w:t>What do you mean by batch processing in JDBC?</w:t>
      </w:r>
    </w:p>
    <w:p w14:paraId="5E46A10E" w14:textId="77777777" w:rsidR="00332A8B" w:rsidRDefault="00332A8B" w:rsidP="00332A8B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Batch processing helps you to group related SQL statements into a batch and execute them instead of executing a single query.</w:t>
      </w:r>
    </w:p>
    <w:p w14:paraId="20928292" w14:textId="643AC43D" w:rsidR="005043B1" w:rsidRDefault="006A0361" w:rsidP="005043B1">
      <w:pPr>
        <w:pStyle w:val="Heading3"/>
        <w:shd w:val="clear" w:color="auto" w:fill="FFFFFF"/>
        <w:spacing w:before="300" w:after="150"/>
        <w:jc w:val="both"/>
        <w:rPr>
          <w:rFonts w:ascii="open sans" w:hAnsi="open sans"/>
          <w:b w:val="0"/>
          <w:bCs w:val="0"/>
          <w:color w:val="222222"/>
        </w:rPr>
      </w:pPr>
      <w:r>
        <w:rPr>
          <w:rStyle w:val="Strong"/>
          <w:rFonts w:ascii="Verdana" w:hAnsi="Verdana"/>
          <w:b/>
          <w:bCs/>
          <w:color w:val="222222"/>
          <w:sz w:val="24"/>
          <w:szCs w:val="24"/>
        </w:rPr>
        <w:t>14)</w:t>
      </w:r>
      <w:r w:rsidR="005043B1">
        <w:rPr>
          <w:rStyle w:val="Strong"/>
          <w:rFonts w:ascii="Verdana" w:hAnsi="Verdana"/>
          <w:b/>
          <w:bCs/>
          <w:color w:val="222222"/>
          <w:sz w:val="24"/>
          <w:szCs w:val="24"/>
        </w:rPr>
        <w:t>What is a Spring?</w:t>
      </w:r>
    </w:p>
    <w:p w14:paraId="3E3BEA0C" w14:textId="598A2A4E" w:rsidR="00332A8B" w:rsidRDefault="005043B1" w:rsidP="00B54B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444444"/>
          <w:sz w:val="21"/>
          <w:szCs w:val="21"/>
          <w:shd w:val="clear" w:color="auto" w:fill="FFFFFF"/>
        </w:rPr>
        <w:t>Spring is essentially a lightweight, integrated framework that can be used for developing enterprise applications in java.</w:t>
      </w:r>
    </w:p>
    <w:p w14:paraId="2485D851" w14:textId="3DC85712" w:rsidR="006A0361" w:rsidRDefault="006A0361" w:rsidP="00B54B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n-US"/>
        </w:rPr>
      </w:pPr>
    </w:p>
    <w:p w14:paraId="0FDB233C" w14:textId="3E1E1DE4" w:rsidR="006A0361" w:rsidRDefault="006A0361" w:rsidP="006A0361">
      <w:pPr>
        <w:pStyle w:val="Heading3"/>
        <w:shd w:val="clear" w:color="auto" w:fill="FFFFFF"/>
        <w:spacing w:before="300" w:after="150"/>
        <w:jc w:val="both"/>
        <w:rPr>
          <w:rFonts w:ascii="open sans" w:hAnsi="open sans"/>
          <w:b w:val="0"/>
          <w:bCs w:val="0"/>
          <w:color w:val="222222"/>
        </w:rPr>
      </w:pPr>
      <w:r>
        <w:rPr>
          <w:rStyle w:val="Strong"/>
          <w:rFonts w:ascii="Verdana" w:hAnsi="Verdana"/>
          <w:b/>
          <w:bCs/>
          <w:color w:val="222222"/>
          <w:sz w:val="24"/>
          <w:szCs w:val="24"/>
        </w:rPr>
        <w:t> </w:t>
      </w:r>
      <w:r>
        <w:rPr>
          <w:rStyle w:val="Strong"/>
          <w:rFonts w:ascii="Verdana" w:hAnsi="Verdana"/>
          <w:b/>
          <w:bCs/>
          <w:color w:val="222222"/>
          <w:sz w:val="24"/>
          <w:szCs w:val="24"/>
        </w:rPr>
        <w:t>15)</w:t>
      </w:r>
      <w:r>
        <w:rPr>
          <w:rStyle w:val="Strong"/>
          <w:rFonts w:ascii="Verdana" w:hAnsi="Verdana"/>
          <w:b/>
          <w:bCs/>
          <w:color w:val="222222"/>
          <w:sz w:val="24"/>
          <w:szCs w:val="24"/>
        </w:rPr>
        <w:t xml:space="preserve">Explain the </w:t>
      </w:r>
      <w:proofErr w:type="spellStart"/>
      <w:proofErr w:type="gramStart"/>
      <w:r>
        <w:rPr>
          <w:rStyle w:val="Strong"/>
          <w:rFonts w:ascii="Verdana" w:hAnsi="Verdana"/>
          <w:b/>
          <w:bCs/>
          <w:color w:val="222222"/>
          <w:sz w:val="24"/>
          <w:szCs w:val="24"/>
        </w:rPr>
        <w:t>jspDestroy</w:t>
      </w:r>
      <w:proofErr w:type="spellEnd"/>
      <w:r>
        <w:rPr>
          <w:rStyle w:val="Strong"/>
          <w:rFonts w:ascii="Verdana" w:hAnsi="Verdana"/>
          <w:b/>
          <w:bCs/>
          <w:color w:val="222222"/>
          <w:sz w:val="24"/>
          <w:szCs w:val="24"/>
        </w:rPr>
        <w:t>(</w:t>
      </w:r>
      <w:proofErr w:type="gramEnd"/>
      <w:r>
        <w:rPr>
          <w:rStyle w:val="Strong"/>
          <w:rFonts w:ascii="Verdana" w:hAnsi="Verdana"/>
          <w:b/>
          <w:bCs/>
          <w:color w:val="222222"/>
          <w:sz w:val="24"/>
          <w:szCs w:val="24"/>
        </w:rPr>
        <w:t>) method.</w:t>
      </w:r>
    </w:p>
    <w:p w14:paraId="64E37D67" w14:textId="77777777" w:rsidR="006A0361" w:rsidRDefault="006A0361" w:rsidP="006A0361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color w:val="444444"/>
          <w:sz w:val="21"/>
          <w:szCs w:val="21"/>
        </w:rPr>
      </w:pPr>
      <w:proofErr w:type="spellStart"/>
      <w:proofErr w:type="gramStart"/>
      <w:r>
        <w:rPr>
          <w:rFonts w:ascii="Verdana" w:hAnsi="Verdana"/>
          <w:color w:val="444444"/>
          <w:sz w:val="21"/>
          <w:szCs w:val="21"/>
        </w:rPr>
        <w:t>jspDestry</w:t>
      </w:r>
      <w:proofErr w:type="spellEnd"/>
      <w:r>
        <w:rPr>
          <w:rFonts w:ascii="Verdana" w:hAnsi="Verdana"/>
          <w:color w:val="444444"/>
          <w:sz w:val="21"/>
          <w:szCs w:val="21"/>
        </w:rPr>
        <w:t>(</w:t>
      </w:r>
      <w:proofErr w:type="gramEnd"/>
      <w:r>
        <w:rPr>
          <w:rFonts w:ascii="Verdana" w:hAnsi="Verdana"/>
          <w:color w:val="444444"/>
          <w:sz w:val="21"/>
          <w:szCs w:val="21"/>
        </w:rPr>
        <w:t xml:space="preserve">) method is invoked from </w:t>
      </w:r>
      <w:proofErr w:type="spellStart"/>
      <w:r>
        <w:rPr>
          <w:rFonts w:ascii="Verdana" w:hAnsi="Verdana"/>
          <w:color w:val="444444"/>
          <w:sz w:val="21"/>
          <w:szCs w:val="21"/>
        </w:rPr>
        <w:t>javax.servlet.jsp.JspPage</w:t>
      </w:r>
      <w:proofErr w:type="spellEnd"/>
      <w:r>
        <w:rPr>
          <w:rFonts w:ascii="Verdana" w:hAnsi="Verdana"/>
          <w:color w:val="444444"/>
          <w:sz w:val="21"/>
          <w:szCs w:val="21"/>
        </w:rPr>
        <w:t xml:space="preserve"> interface whenever a JSP page is about to be destroyed.</w:t>
      </w:r>
    </w:p>
    <w:p w14:paraId="49C1177E" w14:textId="77777777" w:rsidR="006A0361" w:rsidRPr="00B54B42" w:rsidRDefault="006A0361" w:rsidP="00B54B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n-US"/>
        </w:rPr>
      </w:pPr>
    </w:p>
    <w:p w14:paraId="71A20F9C" w14:textId="713DCA95" w:rsidR="00EA2C26" w:rsidRDefault="00EA2C26" w:rsidP="00DD75A8"/>
    <w:p w14:paraId="1F63E6F8" w14:textId="77777777" w:rsidR="006A0361" w:rsidRDefault="006A0361" w:rsidP="00DD75A8"/>
    <w:p w14:paraId="15C44087" w14:textId="2F9FC561" w:rsidR="00EA2C26" w:rsidRPr="006A0361" w:rsidRDefault="00EA2C26" w:rsidP="00DD75A8">
      <w:pPr>
        <w:rPr>
          <w:b/>
        </w:rPr>
      </w:pPr>
      <w:r w:rsidRPr="006A0361">
        <w:rPr>
          <w:b/>
        </w:rPr>
        <w:t xml:space="preserve">Angular Js </w:t>
      </w:r>
    </w:p>
    <w:p w14:paraId="35124EE6" w14:textId="3695088F" w:rsidR="00EA2C26" w:rsidRDefault="00EB1CD4" w:rsidP="006A0361">
      <w:pPr>
        <w:pStyle w:val="Heading3"/>
        <w:shd w:val="clear" w:color="auto" w:fill="FFFFFF"/>
        <w:spacing w:before="75" w:line="348" w:lineRule="atLeast"/>
        <w:rPr>
          <w:rFonts w:ascii="Arial" w:hAnsi="Arial" w:cs="Arial"/>
          <w:color w:val="111111"/>
        </w:rPr>
      </w:pPr>
      <w:r>
        <w:rPr>
          <w:rFonts w:asciiTheme="minorHAnsi" w:eastAsiaTheme="minorEastAsia" w:hAnsiTheme="minorHAnsi" w:cstheme="minorBidi"/>
          <w:b w:val="0"/>
          <w:bCs w:val="0"/>
        </w:rPr>
        <w:t>1)</w:t>
      </w:r>
      <w:r>
        <w:rPr>
          <w:rFonts w:ascii="Arial" w:hAnsi="Arial" w:cs="Arial"/>
          <w:color w:val="111111"/>
        </w:rPr>
        <w:t xml:space="preserve"> what is angular </w:t>
      </w:r>
      <w:proofErr w:type="spellStart"/>
      <w:proofErr w:type="gramStart"/>
      <w:r>
        <w:rPr>
          <w:rFonts w:ascii="Arial" w:hAnsi="Arial" w:cs="Arial"/>
          <w:color w:val="111111"/>
        </w:rPr>
        <w:t>js</w:t>
      </w:r>
      <w:proofErr w:type="spellEnd"/>
      <w:r>
        <w:rPr>
          <w:rFonts w:ascii="Arial" w:hAnsi="Arial" w:cs="Arial"/>
          <w:color w:val="111111"/>
        </w:rPr>
        <w:t xml:space="preserve"> ?</w:t>
      </w:r>
      <w:proofErr w:type="gramEnd"/>
    </w:p>
    <w:p w14:paraId="48327A30" w14:textId="77777777" w:rsidR="00EA2C26" w:rsidRPr="00EA2C26" w:rsidRDefault="00EA2C26" w:rsidP="00EA2C26"/>
    <w:p w14:paraId="60229810" w14:textId="7E110F60" w:rsidR="00EA2C26" w:rsidRPr="00EA2C26" w:rsidRDefault="00EA2C26" w:rsidP="00EA2C26">
      <w:r>
        <w:rPr>
          <w:rStyle w:val="Strong"/>
          <w:rFonts w:ascii="Arial" w:hAnsi="Arial" w:cs="Arial"/>
          <w:color w:val="2C2C2C"/>
          <w:sz w:val="21"/>
          <w:szCs w:val="21"/>
          <w:shd w:val="clear" w:color="auto" w:fill="FFFFFF"/>
        </w:rPr>
        <w:t>AngularJS</w:t>
      </w:r>
      <w:r>
        <w:rPr>
          <w:rFonts w:ascii="Arial" w:hAnsi="Arial" w:cs="Arial"/>
          <w:color w:val="2C2C2C"/>
          <w:sz w:val="21"/>
          <w:szCs w:val="21"/>
          <w:shd w:val="clear" w:color="auto" w:fill="FFFFFF"/>
        </w:rPr>
        <w:t> is a JavaScript framework that is used for making rich, extensible web applications. </w:t>
      </w:r>
    </w:p>
    <w:p w14:paraId="3B8FEEBF" w14:textId="4AE39ED1" w:rsidR="00EA2C26" w:rsidRDefault="003569D9" w:rsidP="00EA2C26">
      <w:pPr>
        <w:pStyle w:val="Heading3"/>
        <w:shd w:val="clear" w:color="auto" w:fill="FFFFFF"/>
        <w:spacing w:before="75" w:line="348" w:lineRule="atLeast"/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proofErr w:type="gramStart"/>
      <w:r>
        <w:rPr>
          <w:rStyle w:val="Hyperlink"/>
          <w:rFonts w:ascii="Arial" w:hAnsi="Arial" w:cs="Arial"/>
          <w:color w:val="111111"/>
        </w:rPr>
        <w:t>2 )</w:t>
      </w:r>
      <w:proofErr w:type="gramEnd"/>
      <w:r w:rsidR="00EB1CD4" w:rsidRPr="00EB1CD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r w:rsidR="00EB1CD4" w:rsidRPr="003D5875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What is</w:t>
      </w:r>
      <w:r w:rsidR="00EB1CD4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scope of </w:t>
      </w:r>
      <w:r w:rsidR="0097376B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Angular </w:t>
      </w:r>
      <w:proofErr w:type="spellStart"/>
      <w:r w:rsidR="0097376B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js</w:t>
      </w:r>
      <w:proofErr w:type="spellEnd"/>
      <w:r w:rsidR="0097376B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?</w:t>
      </w:r>
    </w:p>
    <w:p w14:paraId="19508B2C" w14:textId="77777777" w:rsidR="0097376B" w:rsidRPr="0097376B" w:rsidRDefault="0097376B" w:rsidP="0097376B"/>
    <w:p w14:paraId="56D4E019" w14:textId="1EDB0BA2" w:rsidR="00EA2C26" w:rsidRDefault="00EA2C26" w:rsidP="00DD75A8">
      <w:r>
        <w:rPr>
          <w:rFonts w:ascii="Arial" w:hAnsi="Arial" w:cs="Arial"/>
          <w:color w:val="2C2C2C"/>
          <w:sz w:val="21"/>
          <w:szCs w:val="21"/>
          <w:shd w:val="clear" w:color="auto" w:fill="FFFFFF"/>
        </w:rPr>
        <w:t>The scope is the object that represents the “model” of your application.</w:t>
      </w:r>
    </w:p>
    <w:p w14:paraId="661C4817" w14:textId="66068401" w:rsidR="00EC6FD5" w:rsidRDefault="00EC6FD5" w:rsidP="00DD75A8"/>
    <w:p w14:paraId="2D57ABF4" w14:textId="01F3415F" w:rsidR="00EA2C26" w:rsidRDefault="0097376B" w:rsidP="0097376B">
      <w:pPr>
        <w:pStyle w:val="Heading3"/>
        <w:shd w:val="clear" w:color="auto" w:fill="FFFFFF"/>
        <w:spacing w:before="75" w:line="34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3) What is the controller in angular JS </w:t>
      </w:r>
    </w:p>
    <w:p w14:paraId="2302F88D" w14:textId="0685099D" w:rsidR="00EC6FD5" w:rsidRDefault="00EA2C26" w:rsidP="00DD75A8">
      <w:pPr>
        <w:rPr>
          <w:rFonts w:ascii="Arial" w:hAnsi="Arial" w:cs="Arial"/>
          <w:color w:val="2C2C2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C2C2C"/>
          <w:sz w:val="21"/>
          <w:szCs w:val="21"/>
          <w:shd w:val="clear" w:color="auto" w:fill="FFFFFF"/>
        </w:rPr>
        <w:t>The controller is a function which generally takes an empty scope object as a parameter and adds to it the fields and functions that will be later exposed to the user via the view.</w:t>
      </w:r>
    </w:p>
    <w:p w14:paraId="52608756" w14:textId="28DED1C0" w:rsidR="00EA2C26" w:rsidRPr="00EA2C26" w:rsidRDefault="00EA2C26" w:rsidP="00EA2C26">
      <w:pPr>
        <w:pStyle w:val="Heading3"/>
        <w:shd w:val="clear" w:color="auto" w:fill="FFFFFF"/>
        <w:spacing w:before="75" w:line="348" w:lineRule="atLeast"/>
        <w:rPr>
          <w:rFonts w:ascii="Arial" w:hAnsi="Arial" w:cs="Arial"/>
          <w:color w:val="111111"/>
        </w:rPr>
      </w:pPr>
    </w:p>
    <w:p w14:paraId="604B098A" w14:textId="5469C022" w:rsidR="00D4727E" w:rsidRDefault="0097376B" w:rsidP="0097376B">
      <w:pPr>
        <w:pStyle w:val="Heading3"/>
        <w:shd w:val="clear" w:color="auto" w:fill="FFFFFF"/>
        <w:spacing w:before="75" w:line="34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4) What are angular modules</w:t>
      </w:r>
    </w:p>
    <w:p w14:paraId="5429488D" w14:textId="2FF2E0AE" w:rsidR="00415304" w:rsidRDefault="00415304" w:rsidP="00415304">
      <w:pPr>
        <w:rPr>
          <w:rFonts w:ascii="Arial" w:hAnsi="Arial" w:cs="Arial"/>
          <w:color w:val="2C2C2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C2C2C"/>
          <w:sz w:val="21"/>
          <w:szCs w:val="21"/>
          <w:shd w:val="clear" w:color="auto" w:fill="FFFFFF"/>
        </w:rPr>
        <w:t>Angular Modules are place where we write code of our Angular application.</w:t>
      </w:r>
    </w:p>
    <w:p w14:paraId="13A2318E" w14:textId="5053CCDB" w:rsidR="00C55BBD" w:rsidRDefault="00C55BBD" w:rsidP="00415304">
      <w:pPr>
        <w:rPr>
          <w:rFonts w:ascii="Arial" w:hAnsi="Arial" w:cs="Arial"/>
          <w:color w:val="2C2C2C"/>
          <w:sz w:val="21"/>
          <w:szCs w:val="21"/>
          <w:shd w:val="clear" w:color="auto" w:fill="FFFFFF"/>
        </w:rPr>
      </w:pPr>
    </w:p>
    <w:p w14:paraId="39E6D735" w14:textId="541C1520" w:rsidR="00C55BBD" w:rsidRPr="003372DD" w:rsidRDefault="003372DD" w:rsidP="003372DD">
      <w:pP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5)</w:t>
      </w:r>
      <w:r w:rsidR="00C55BBD" w:rsidRPr="003372DD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What is “$</w:t>
      </w:r>
      <w:proofErr w:type="spellStart"/>
      <w:r w:rsidR="00C55BBD" w:rsidRPr="003372DD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rootScope</w:t>
      </w:r>
      <w:proofErr w:type="spellEnd"/>
      <w:r w:rsidR="00C55BBD" w:rsidRPr="003372DD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” in AngularJS?</w:t>
      </w:r>
    </w:p>
    <w:p w14:paraId="5C3DC9CA" w14:textId="5924721C" w:rsidR="00C55BBD" w:rsidRDefault="001A6148" w:rsidP="00415304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 scope provides a separation between View and its Model. Every application has a $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rootScope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provided by AngularJS and every other scope is its child scope.</w:t>
      </w:r>
    </w:p>
    <w:p w14:paraId="663A7C14" w14:textId="0695007F" w:rsidR="003D5875" w:rsidRDefault="006C40B8" w:rsidP="006C40B8">
      <w:pP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6)</w:t>
      </w:r>
      <w:r w:rsidRPr="006C40B8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What is SPA (Single page application) in AngularJS?</w:t>
      </w:r>
    </w:p>
    <w:p w14:paraId="1D40A9A2" w14:textId="578DAA8E" w:rsidR="00266ED1" w:rsidRDefault="00266ED1" w:rsidP="006C40B8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Single-Page Applications (SPAs) are web applications that load a single HTML page and dynamically update that page as the user interacts with the app.</w:t>
      </w:r>
    </w:p>
    <w:p w14:paraId="70D4E020" w14:textId="31A723F6" w:rsidR="00266ED1" w:rsidRDefault="00266ED1" w:rsidP="006C40B8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14:paraId="741B636A" w14:textId="1AD1B7AF" w:rsidR="00266ED1" w:rsidRDefault="00266ED1" w:rsidP="006C40B8">
      <w:pP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 </w:t>
      </w:r>
      <w:r w:rsidR="00E00681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7) </w:t>
      </w:r>
      <w: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How to implement routing in AngularJS?</w:t>
      </w:r>
    </w:p>
    <w:p w14:paraId="44C2E886" w14:textId="667C41CC" w:rsidR="00E00681" w:rsidRDefault="00E00681" w:rsidP="006C40B8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This feature is useful in building SPA (Single Page Application) with multiple views.</w:t>
      </w:r>
    </w:p>
    <w:p w14:paraId="47F51649" w14:textId="7874CD33" w:rsidR="008517B6" w:rsidRPr="006C40B8" w:rsidRDefault="008517B6" w:rsidP="006C40B8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8) </w:t>
      </w:r>
      <w: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what is Dependency Injection in AngularJS?</w:t>
      </w:r>
    </w:p>
    <w:p w14:paraId="7A33A406" w14:textId="7EC55A61" w:rsidR="001A6148" w:rsidRDefault="00F93E3F" w:rsidP="00415304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Dependency Injection is one of the best features of AngularJS. It is a software design pattern in which objects are passed as dependencies.</w:t>
      </w:r>
    </w:p>
    <w:p w14:paraId="74292EA0" w14:textId="50FBCC15" w:rsidR="00F93E3F" w:rsidRDefault="00EF03D4" w:rsidP="00EF03D4">
      <w:pPr>
        <w:spacing w:before="240"/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9) </w:t>
      </w:r>
      <w: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Explain ng-repeat directive.</w:t>
      </w:r>
      <w: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?</w:t>
      </w:r>
    </w:p>
    <w:p w14:paraId="66D11B77" w14:textId="63D88DCC" w:rsidR="00EF03D4" w:rsidRDefault="00EF03D4" w:rsidP="00EF03D4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It iterates over a collection of items and creates DOM elements. </w:t>
      </w:r>
    </w:p>
    <w:p w14:paraId="37BA38A8" w14:textId="62520AA9" w:rsidR="007D1C2B" w:rsidRDefault="00B16C46" w:rsidP="00B16C46">
      <w:pPr>
        <w:spacing w:before="240"/>
      </w:pPr>
      <w: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10) </w:t>
      </w:r>
      <w: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What are the filters in AngularJS?</w:t>
      </w:r>
      <w:r w:rsidRPr="00415304">
        <w:t xml:space="preserve"> </w:t>
      </w:r>
    </w:p>
    <w:p w14:paraId="006FDB3A" w14:textId="60E12CDD" w:rsidR="002E6200" w:rsidRDefault="002E6200" w:rsidP="00B16C46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Filters are used to modify the data and can be clubbed in expression or directives using a pipe character.</w:t>
      </w:r>
    </w:p>
    <w:p w14:paraId="39830B94" w14:textId="66FC5362" w:rsidR="002E6200" w:rsidRDefault="0008085F" w:rsidP="00B16C46">
      <w:pPr>
        <w:spacing w:before="240"/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11) </w:t>
      </w:r>
      <w: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Explain ng-disabled Directive in </w:t>
      </w:r>
      <w:proofErr w:type="gramStart"/>
      <w: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AngularJS</w:t>
      </w:r>
      <w: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?</w:t>
      </w:r>
      <w:proofErr w:type="gramEnd"/>
    </w:p>
    <w:p w14:paraId="7917C8CA" w14:textId="201F6346" w:rsidR="0008085F" w:rsidRDefault="006B508B" w:rsidP="00B16C46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ng- disabled directive is used to enable or disable HTML elements. Let us see this with the help of an example.</w:t>
      </w:r>
    </w:p>
    <w:p w14:paraId="1504DAF3" w14:textId="33434F31" w:rsidR="006B508B" w:rsidRDefault="006907EA" w:rsidP="00B16C46">
      <w:pPr>
        <w:spacing w:before="240"/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12) </w:t>
      </w:r>
      <w:r w:rsidR="00061A53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Explain ng-app directive.</w:t>
      </w:r>
    </w:p>
    <w:p w14:paraId="069F9750" w14:textId="606F097D" w:rsidR="00061A53" w:rsidRDefault="00061A53" w:rsidP="00B16C46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 We can use this to auto-bootstrap an AngularJS application.</w:t>
      </w:r>
    </w:p>
    <w:p w14:paraId="1ECBE005" w14:textId="7CF07A73" w:rsidR="000F6978" w:rsidRDefault="006907EA" w:rsidP="00B16C46">
      <w:pPr>
        <w:spacing w:before="240"/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13) </w:t>
      </w:r>
      <w:r w:rsidR="000F6978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What is Representational State </w:t>
      </w:r>
      <w:proofErr w:type="gramStart"/>
      <w:r w:rsidR="000F6978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Transfer(</w:t>
      </w:r>
      <w:proofErr w:type="gramEnd"/>
      <w:r w:rsidR="000F6978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REST) in AngularJS.</w:t>
      </w:r>
    </w:p>
    <w:p w14:paraId="37A73A51" w14:textId="0DD04EFE" w:rsidR="000F6978" w:rsidRDefault="00DA4AFE" w:rsidP="00B16C46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REST is a style of API that operates over HTTP requests. </w:t>
      </w:r>
    </w:p>
    <w:p w14:paraId="0B7322F8" w14:textId="2F805EBD" w:rsidR="00DA4AFE" w:rsidRDefault="006907EA" w:rsidP="00B16C46">
      <w:pPr>
        <w:spacing w:before="240"/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14) </w:t>
      </w:r>
      <w:r w:rsidR="002D4DAB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Why to use AngularJS Global Object services?</w:t>
      </w:r>
    </w:p>
    <w:p w14:paraId="16D56B32" w14:textId="095FAB2B" w:rsidR="002D4DAB" w:rsidRDefault="002D4DAB" w:rsidP="00B16C46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The main reason that AngularJS includes these services is to make testing easier, but an important facet of unit testing is the need to isolate a small piece of code and test its behavior without testing the components it depends on—in essence, creating a focused test.</w:t>
      </w:r>
    </w:p>
    <w:p w14:paraId="36365901" w14:textId="75D9C7E8" w:rsidR="002D4DAB" w:rsidRDefault="006907EA" w:rsidP="00B16C46">
      <w:pPr>
        <w:spacing w:before="240"/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15) </w:t>
      </w:r>
      <w:r w:rsidR="0010729E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Explain Provider Method in AngularJS.</w:t>
      </w:r>
    </w:p>
    <w:p w14:paraId="005F0073" w14:textId="45E0A12F" w:rsidR="006907EA" w:rsidRDefault="006907EA" w:rsidP="00B16C46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Module.provider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method allows you to take more control over the way that a service object is created or </w:t>
      </w:r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configured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.</w:t>
      </w:r>
      <w:proofErr w:type="gramEnd"/>
    </w:p>
    <w:p w14:paraId="55947000" w14:textId="131A4139" w:rsidR="006907EA" w:rsidRDefault="006907EA" w:rsidP="00B16C46">
      <w:pPr>
        <w:spacing w:before="240"/>
      </w:pPr>
    </w:p>
    <w:p w14:paraId="7144F1E2" w14:textId="4C0F87A2" w:rsidR="00135DD2" w:rsidRDefault="009D55EF" w:rsidP="00B16C46">
      <w:pPr>
        <w:spacing w:before="240"/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1)</w:t>
      </w:r>
      <w:r w:rsidR="00135DD2"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What is HTML?</w:t>
      </w:r>
    </w:p>
    <w:p w14:paraId="31D9D7A1" w14:textId="3D0C6A1D" w:rsidR="009D4803" w:rsidRDefault="009D4803" w:rsidP="00B16C46">
      <w:pPr>
        <w:spacing w:before="240"/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HTML is short for </w:t>
      </w:r>
      <w:proofErr w:type="spell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HyperText</w:t>
      </w:r>
      <w:proofErr w:type="spell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Markup Language and is the language of the World Wide Web. It is the standard text formatting language used for creating and displaying pages on the Web.</w:t>
      </w:r>
    </w:p>
    <w:p w14:paraId="204FB520" w14:textId="2CE462B8" w:rsidR="009D4803" w:rsidRDefault="009D4803" w:rsidP="00B16C46">
      <w:pPr>
        <w:spacing w:before="240"/>
      </w:pPr>
    </w:p>
    <w:p w14:paraId="50ABFB5E" w14:textId="612C0363" w:rsidR="009D4803" w:rsidRDefault="00792441" w:rsidP="00B16C46">
      <w:pPr>
        <w:spacing w:before="240"/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 </w:t>
      </w:r>
      <w:r w:rsidR="009D55EF"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2)</w:t>
      </w:r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What are tags?</w:t>
      </w:r>
    </w:p>
    <w:p w14:paraId="233B8209" w14:textId="6AB761D0" w:rsidR="00792441" w:rsidRDefault="00792441" w:rsidP="00B16C46">
      <w:pPr>
        <w:spacing w:before="240"/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Content is placed in between HTML tags </w:t>
      </w:r>
      <w:proofErr w:type="gram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in order to</w:t>
      </w:r>
      <w:proofErr w:type="gram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properly format it. </w:t>
      </w:r>
    </w:p>
    <w:p w14:paraId="1830665F" w14:textId="13D3FD04" w:rsidR="004576C3" w:rsidRDefault="004576C3" w:rsidP="00B16C46">
      <w:pPr>
        <w:spacing w:before="240"/>
      </w:pPr>
    </w:p>
    <w:p w14:paraId="25E52F08" w14:textId="18B44A98" w:rsidR="004576C3" w:rsidRDefault="009D55EF" w:rsidP="004576C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3)</w:t>
      </w:r>
      <w:r w:rsidR="004576C3"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Do all HTML tags come in a pair?</w:t>
      </w:r>
    </w:p>
    <w:p w14:paraId="644A1999" w14:textId="77777777" w:rsidR="004576C3" w:rsidRDefault="004576C3" w:rsidP="004576C3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No, there are single HTML tags that do not need a closing tag.</w:t>
      </w:r>
    </w:p>
    <w:p w14:paraId="469E4643" w14:textId="09C4FEAB" w:rsidR="004576C3" w:rsidRDefault="004576C3" w:rsidP="00B16C46">
      <w:pPr>
        <w:spacing w:before="240"/>
      </w:pPr>
    </w:p>
    <w:p w14:paraId="0BAEEE75" w14:textId="735D8961" w:rsidR="004576C3" w:rsidRPr="004576C3" w:rsidRDefault="009D55EF" w:rsidP="004576C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US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US"/>
        </w:rPr>
        <w:t>4)</w:t>
      </w:r>
      <w:r w:rsidR="004576C3" w:rsidRPr="004576C3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US"/>
        </w:rPr>
        <w:t xml:space="preserve"> What is an image map?</w:t>
      </w:r>
    </w:p>
    <w:p w14:paraId="50FEBB58" w14:textId="77777777" w:rsidR="004576C3" w:rsidRPr="004576C3" w:rsidRDefault="004576C3" w:rsidP="00457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576C3">
        <w:rPr>
          <w:rFonts w:ascii="Helvetica" w:eastAsia="Times New Roman" w:hAnsi="Helvetica" w:cs="Helvetica"/>
          <w:color w:val="666666"/>
          <w:sz w:val="23"/>
          <w:szCs w:val="23"/>
          <w:lang w:eastAsia="en-US"/>
        </w:rPr>
        <w:br w:type="textWrapping" w:clear="all"/>
      </w:r>
    </w:p>
    <w:p w14:paraId="57660BB0" w14:textId="77777777" w:rsidR="004576C3" w:rsidRPr="004576C3" w:rsidRDefault="004576C3" w:rsidP="004576C3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US"/>
        </w:rPr>
      </w:pPr>
      <w:r w:rsidRPr="004576C3">
        <w:rPr>
          <w:rFonts w:ascii="Helvetica" w:eastAsia="Times New Roman" w:hAnsi="Helvetica" w:cs="Helvetica"/>
          <w:color w:val="666666"/>
          <w:sz w:val="23"/>
          <w:szCs w:val="23"/>
          <w:lang w:eastAsia="en-US"/>
        </w:rPr>
        <w:t>Image map lets you link to many different web pages using a single image. You can define shapes in images that you want to make part of an image mapping.</w:t>
      </w:r>
    </w:p>
    <w:p w14:paraId="656A91CD" w14:textId="7EEA3E6A" w:rsidR="004576C3" w:rsidRDefault="004576C3" w:rsidP="00B16C46">
      <w:pPr>
        <w:spacing w:before="240"/>
      </w:pPr>
    </w:p>
    <w:p w14:paraId="1CE89D52" w14:textId="07DC290D" w:rsidR="00D0512A" w:rsidRDefault="009D55EF" w:rsidP="00D0512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5</w:t>
      </w:r>
      <w:r w:rsidR="00D0512A"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) What is the advantage of collapsing white space?</w:t>
      </w:r>
    </w:p>
    <w:p w14:paraId="22E81494" w14:textId="77777777" w:rsidR="00D0512A" w:rsidRDefault="00D0512A" w:rsidP="00D0512A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White spaces are a blank sequence of space characters, which is treated as a single space character in HTML.</w:t>
      </w:r>
    </w:p>
    <w:p w14:paraId="67556D09" w14:textId="69DE2D2E" w:rsidR="008D11A0" w:rsidRDefault="009D55EF" w:rsidP="008D11A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6</w:t>
      </w:r>
      <w:r w:rsidR="008D11A0"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) Can attribute values be set to anything or are there specific values that they accept?</w:t>
      </w:r>
    </w:p>
    <w:p w14:paraId="5344D5D9" w14:textId="5A308530" w:rsidR="008D11A0" w:rsidRDefault="008D11A0" w:rsidP="008D11A0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Some attribute values can be set to only predefined values. Other attributes can accept any numerical value that represents the number of pixels for a size.</w:t>
      </w:r>
    </w:p>
    <w:p w14:paraId="12727575" w14:textId="4C10B603" w:rsidR="00724C2F" w:rsidRDefault="00724C2F" w:rsidP="008D11A0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</w:p>
    <w:p w14:paraId="2288EB15" w14:textId="5F77A8F2" w:rsidR="00724C2F" w:rsidRDefault="00781AED" w:rsidP="00724C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7) </w:t>
      </w:r>
      <w:r w:rsidR="00724C2F"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What are style sheets?</w:t>
      </w:r>
    </w:p>
    <w:p w14:paraId="79AF5B05" w14:textId="77777777" w:rsidR="00724C2F" w:rsidRDefault="00724C2F" w:rsidP="00724C2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Style sheets enable you to build consistent, transportable, and well-defined style templates.</w:t>
      </w:r>
    </w:p>
    <w:p w14:paraId="7EAF60DB" w14:textId="7CD8FDB4" w:rsidR="007A608D" w:rsidRDefault="007A608D" w:rsidP="008D11A0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</w:p>
    <w:p w14:paraId="7F1C498E" w14:textId="234531E5" w:rsidR="007A608D" w:rsidRDefault="007A608D" w:rsidP="007A608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 </w:t>
      </w:r>
      <w:r w:rsidR="00781AED"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8) </w:t>
      </w:r>
      <w:proofErr w:type="gramStart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State  bullet</w:t>
      </w:r>
      <w:proofErr w:type="gramEnd"/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 types available in HTML </w:t>
      </w:r>
    </w:p>
    <w:p w14:paraId="7B3EDB9F" w14:textId="77777777" w:rsidR="007A608D" w:rsidRDefault="007A608D" w:rsidP="007A608D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With ordered lists, you can select to use some different list types including alphabetical and Roman numerals.</w:t>
      </w:r>
    </w:p>
    <w:p w14:paraId="10AFF5B6" w14:textId="13592DBB" w:rsidR="00186A5C" w:rsidRDefault="00186A5C" w:rsidP="008D11A0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</w:p>
    <w:p w14:paraId="6C6F3C8E" w14:textId="4D7EF923" w:rsidR="00186A5C" w:rsidRDefault="00781AED" w:rsidP="00186A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10) </w:t>
      </w:r>
      <w:r w:rsidR="00186A5C"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What are applets?</w:t>
      </w:r>
    </w:p>
    <w:p w14:paraId="0272FA64" w14:textId="77777777" w:rsidR="00186A5C" w:rsidRDefault="00186A5C" w:rsidP="00186A5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Applets are small programs that can be embedded within web pages to perform some specific functionality, such as computations, animations, and information processing.</w:t>
      </w:r>
    </w:p>
    <w:p w14:paraId="5F3C0DFD" w14:textId="3F9D29F0" w:rsidR="00186A5C" w:rsidRDefault="00186A5C" w:rsidP="008D11A0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</w:p>
    <w:p w14:paraId="74DEE2D5" w14:textId="704B0FE3" w:rsidR="009D55EF" w:rsidRDefault="009D55EF" w:rsidP="009D55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 </w:t>
      </w:r>
      <w:r w:rsidR="00781AED"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 xml:space="preserve">11) </w:t>
      </w: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What is the use of Canvas element?</w:t>
      </w:r>
    </w:p>
    <w:p w14:paraId="25B0F7F2" w14:textId="77777777" w:rsidR="009D55EF" w:rsidRDefault="009D55EF" w:rsidP="009D55E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The canvas element helps to build charts, graphs, bypass Photoshop to create 2D images and place them directly into HTML5 code.</w:t>
      </w:r>
    </w:p>
    <w:p w14:paraId="0B5EA565" w14:textId="77777777" w:rsidR="00CA6B8D" w:rsidRDefault="00CA6B8D" w:rsidP="008D11A0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</w:p>
    <w:p w14:paraId="1B2FB919" w14:textId="4FFEC65A" w:rsidR="00DD75A8" w:rsidRDefault="00793A05" w:rsidP="00DD75A8">
      <w:r>
        <w:t xml:space="preserve">CSS </w:t>
      </w:r>
      <w:proofErr w:type="gramStart"/>
      <w:r>
        <w:t>Questions :</w:t>
      </w:r>
      <w:proofErr w:type="gramEnd"/>
    </w:p>
    <w:p w14:paraId="7C0C4428" w14:textId="48BA79F9" w:rsidR="00793A05" w:rsidRDefault="00F5237E" w:rsidP="00DD75A8">
      <w:pP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1)</w:t>
      </w:r>
      <w:r w:rsidR="00793A05"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 xml:space="preserve">What is </w:t>
      </w:r>
      <w:proofErr w:type="gramStart"/>
      <w:r w:rsidR="00793A05"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CSS ?</w:t>
      </w:r>
      <w:proofErr w:type="gramEnd"/>
    </w:p>
    <w:p w14:paraId="0681D407" w14:textId="1A16D9BB" w:rsidR="00793A05" w:rsidRDefault="005F76E0" w:rsidP="00DD75A8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 It is a styling language which is simple enough for HTML elements.</w:t>
      </w:r>
    </w:p>
    <w:p w14:paraId="79AB8F3B" w14:textId="45A2C265" w:rsidR="005F76E0" w:rsidRDefault="005F76E0" w:rsidP="00DD75A8"/>
    <w:p w14:paraId="10086F31" w14:textId="380CEBF3" w:rsidR="005F76E0" w:rsidRPr="00F5237E" w:rsidRDefault="00F5237E" w:rsidP="00F5237E">
      <w:pP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2)</w:t>
      </w:r>
      <w:r w:rsidR="005F76E0" w:rsidRPr="00F5237E"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What are CSS frameworks?</w:t>
      </w:r>
    </w:p>
    <w:p w14:paraId="10FC15C0" w14:textId="4AC8C3A6" w:rsidR="004F310F" w:rsidRDefault="004F310F" w:rsidP="00DD75A8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t is a </w:t>
      </w:r>
      <w:proofErr w:type="gramStart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pre-planned libraries</w:t>
      </w:r>
      <w:proofErr w:type="gramEnd"/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, which allows easier and more standards-compliant webpage styling, using CSS language.</w:t>
      </w:r>
    </w:p>
    <w:p w14:paraId="130697BE" w14:textId="0BA04EE2" w:rsidR="004F310F" w:rsidRDefault="004F310F" w:rsidP="00DD75A8"/>
    <w:p w14:paraId="793A6742" w14:textId="2BB592F4" w:rsidR="00476E7A" w:rsidRDefault="00F5237E" w:rsidP="00476E7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3)</w:t>
      </w:r>
      <w:r w:rsidR="00476E7A"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Enlist the media types CSS allows? </w:t>
      </w:r>
    </w:p>
    <w:p w14:paraId="50983900" w14:textId="77777777" w:rsidR="00476E7A" w:rsidRDefault="00476E7A" w:rsidP="00476E7A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The design and customization of documents are rendered by media</w:t>
      </w:r>
    </w:p>
    <w:p w14:paraId="1FFEF6DD" w14:textId="1AF24958" w:rsidR="00476E7A" w:rsidRDefault="00C73531" w:rsidP="00DD75A8">
      <w:pP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 </w:t>
      </w:r>
      <w:r w:rsidR="00F5237E"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4)</w:t>
      </w:r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Describe ‘ruleset’?</w:t>
      </w:r>
    </w:p>
    <w:p w14:paraId="591A984D" w14:textId="76331075" w:rsidR="000D3197" w:rsidRDefault="000D3197" w:rsidP="00DD75A8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Selectors can be attached to other selectors to be identified by ruleset.</w:t>
      </w:r>
    </w:p>
    <w:p w14:paraId="200B4C0C" w14:textId="6C711F6E" w:rsidR="000D3197" w:rsidRDefault="000D3197" w:rsidP="00DD75A8"/>
    <w:p w14:paraId="4ACFAC35" w14:textId="4E6E0003" w:rsidR="000D3197" w:rsidRDefault="000D3197" w:rsidP="00DD75A8">
      <w:pP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 </w:t>
      </w:r>
      <w:r w:rsidR="00F5237E"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5)</w:t>
      </w:r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Define Declaration block?</w:t>
      </w:r>
    </w:p>
    <w:p w14:paraId="61E0EEED" w14:textId="0114CDF6" w:rsidR="00466D74" w:rsidRDefault="00466D74" w:rsidP="00DD75A8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A catalog of directions within braces consisting of property, colon and value is called declaration block.</w:t>
      </w:r>
    </w:p>
    <w:p w14:paraId="162E1190" w14:textId="006487D3" w:rsidR="00D46A73" w:rsidRDefault="00D46A73" w:rsidP="00DD75A8"/>
    <w:p w14:paraId="2BBB65B5" w14:textId="32045FA3" w:rsidR="00D46A73" w:rsidRDefault="00F5237E" w:rsidP="00DD75A8">
      <w:pP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6)</w:t>
      </w:r>
      <w:r w:rsidR="00D46A73"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Define float property of CSS?</w:t>
      </w:r>
    </w:p>
    <w:p w14:paraId="6EC23881" w14:textId="1CAFCF3D" w:rsidR="00C61B1A" w:rsidRDefault="00C61B1A" w:rsidP="00DD75A8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By float property, the image can be moved to the right or the left along with the text to be wrapped around it.</w:t>
      </w:r>
    </w:p>
    <w:p w14:paraId="1A59328F" w14:textId="77777777" w:rsidR="00044B40" w:rsidRDefault="00044B40" w:rsidP="00DD75A8"/>
    <w:p w14:paraId="59EB256E" w14:textId="636ED753" w:rsidR="00982312" w:rsidRDefault="00044B40" w:rsidP="00DD75A8">
      <w:pP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7)</w:t>
      </w:r>
      <w:r w:rsidR="00982312"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 xml:space="preserve">Define Attribute </w:t>
      </w:r>
      <w:proofErr w:type="gramStart"/>
      <w:r w:rsidR="00982312"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Selector ?</w:t>
      </w:r>
      <w:proofErr w:type="gramEnd"/>
    </w:p>
    <w:p w14:paraId="25AE1E54" w14:textId="7A285883" w:rsidR="00982312" w:rsidRDefault="00982312" w:rsidP="00DD75A8"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It is defined by a set of elements, value and its parts.</w:t>
      </w:r>
    </w:p>
    <w:p w14:paraId="44D0F6D7" w14:textId="71F9642D" w:rsidR="002E2A1A" w:rsidRDefault="00044B40" w:rsidP="002E2A1A">
      <w:pP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 </w:t>
      </w:r>
      <w:r w:rsidR="00085E1C"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8)</w:t>
      </w:r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 xml:space="preserve"> What is Alternate Style Sheet?</w:t>
      </w:r>
    </w:p>
    <w:p w14:paraId="6F1A22F2" w14:textId="07850F42" w:rsidR="00085E1C" w:rsidRDefault="00085E1C" w:rsidP="002E2A1A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Alternate Style Sheets allows the user to select the style in which the page is displayed using the view&gt;page style menu. </w:t>
      </w:r>
    </w:p>
    <w:p w14:paraId="760955EB" w14:textId="77777777" w:rsidR="00FA602A" w:rsidRDefault="00FA602A" w:rsidP="002E2A1A">
      <w:pP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</w:p>
    <w:p w14:paraId="16A702AA" w14:textId="40B4E030" w:rsidR="00085E1C" w:rsidRDefault="004C660C" w:rsidP="002E2A1A">
      <w:pP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 xml:space="preserve"> 9) </w:t>
      </w:r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How does Z index function?</w:t>
      </w:r>
    </w:p>
    <w:p w14:paraId="47E488E8" w14:textId="3DF6E733" w:rsidR="004C660C" w:rsidRDefault="004C660C" w:rsidP="002E2A1A">
      <w:pP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 Z index helps in specifying the overlapping element.</w:t>
      </w:r>
    </w:p>
    <w:p w14:paraId="0CBAB7F3" w14:textId="596A9FD5" w:rsidR="00855982" w:rsidRDefault="00855982" w:rsidP="000B1A33">
      <w:bookmarkStart w:id="0" w:name="_GoBack"/>
      <w:bookmarkEnd w:id="0"/>
    </w:p>
    <w:p w14:paraId="6A82884A" w14:textId="4EA94222" w:rsidR="00B61168" w:rsidRDefault="00B61168" w:rsidP="00B61168">
      <w:pPr>
        <w:spacing w:before="240"/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 xml:space="preserve">10) </w:t>
      </w:r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What is contextual selector?</w:t>
      </w:r>
    </w:p>
    <w:p w14:paraId="4E5AF3AF" w14:textId="33E6B508" w:rsidR="00F177B6" w:rsidRDefault="00F177B6" w:rsidP="00B61168">
      <w:pPr>
        <w:spacing w:before="240"/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Selector used to select special occurrences of an element is called contextual selector. </w:t>
      </w:r>
    </w:p>
    <w:p w14:paraId="34BBBD30" w14:textId="2155B225" w:rsidR="00D4016F" w:rsidRDefault="00D4016F" w:rsidP="00B61168">
      <w:pPr>
        <w:spacing w:before="240"/>
      </w:pPr>
    </w:p>
    <w:p w14:paraId="559B450D" w14:textId="77777777" w:rsidR="00FA602A" w:rsidRDefault="00FA602A" w:rsidP="00B61168">
      <w:pPr>
        <w:spacing w:before="240"/>
      </w:pPr>
    </w:p>
    <w:p w14:paraId="6F9FED26" w14:textId="00E7BF1C" w:rsidR="00D4016F" w:rsidRDefault="00D4016F" w:rsidP="00B61168">
      <w:pPr>
        <w:spacing w:before="240"/>
      </w:pPr>
      <w:proofErr w:type="spellStart"/>
      <w:r>
        <w:t>BootStrap</w:t>
      </w:r>
      <w:proofErr w:type="spellEnd"/>
      <w:r>
        <w:t xml:space="preserve"> </w:t>
      </w:r>
    </w:p>
    <w:p w14:paraId="326D06D7" w14:textId="1BAC3635" w:rsidR="00CC1A4F" w:rsidRDefault="00CC1A4F" w:rsidP="00B61168">
      <w:pPr>
        <w:spacing w:before="240"/>
      </w:pPr>
    </w:p>
    <w:p w14:paraId="38A84966" w14:textId="4FDDD641" w:rsidR="00CC1A4F" w:rsidRPr="002E3C20" w:rsidRDefault="002E3C20" w:rsidP="002E3C20">
      <w:pPr>
        <w:spacing w:before="240"/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1)</w:t>
      </w:r>
      <w:r w:rsidR="00CC1A4F" w:rsidRPr="002E3C20">
        <w:rPr>
          <w:rStyle w:val="Strong"/>
          <w:rFonts w:ascii="Helvetica" w:hAnsi="Helvetica" w:cs="Helvetica"/>
          <w:color w:val="666666"/>
          <w:sz w:val="23"/>
          <w:szCs w:val="23"/>
          <w:bdr w:val="none" w:sz="0" w:space="0" w:color="auto" w:frame="1"/>
          <w:shd w:val="clear" w:color="auto" w:fill="FFFFFF"/>
        </w:rPr>
        <w:t>Explain what is Bootstrap?</w:t>
      </w:r>
    </w:p>
    <w:p w14:paraId="02B143DD" w14:textId="68D13D72" w:rsidR="00162037" w:rsidRDefault="00162037" w:rsidP="00B61168">
      <w:pPr>
        <w:spacing w:before="240"/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Bootstrap is a HTML, CSS, and JS framework for building the rich web applications with minimal effort.</w:t>
      </w:r>
    </w:p>
    <w:p w14:paraId="3E2F1C4D" w14:textId="305D804E" w:rsidR="00162037" w:rsidRDefault="00162037" w:rsidP="00B61168">
      <w:pPr>
        <w:spacing w:before="240"/>
      </w:pPr>
    </w:p>
    <w:p w14:paraId="3466B6D4" w14:textId="75075C5E" w:rsidR="00162037" w:rsidRDefault="002E3C20" w:rsidP="001620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2)</w:t>
      </w:r>
      <w:r w:rsidR="00162037"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Explain what are class loaders in Bootstrap?</w:t>
      </w:r>
    </w:p>
    <w:p w14:paraId="6380BEE0" w14:textId="77777777" w:rsidR="00162037" w:rsidRDefault="00162037" w:rsidP="0016203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>Class loader is a part of JRE (Java Runtime Environment) which loads Java classes into Java virtual environment. </w:t>
      </w:r>
    </w:p>
    <w:p w14:paraId="0E0FEB02" w14:textId="5D278BBD" w:rsidR="00162037" w:rsidRDefault="00162037" w:rsidP="00B61168">
      <w:pPr>
        <w:spacing w:before="240"/>
      </w:pPr>
    </w:p>
    <w:p w14:paraId="7876E5CC" w14:textId="5EA111D3" w:rsidR="003A2765" w:rsidRDefault="00016367" w:rsidP="003A27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3)</w:t>
      </w:r>
      <w:r w:rsidR="003A2765"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Explain what is Bootstrap Grid System?</w:t>
      </w:r>
    </w:p>
    <w:p w14:paraId="045AA891" w14:textId="77777777" w:rsidR="003A2765" w:rsidRDefault="003A2765" w:rsidP="003A276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For creating page layout through a series of rows and columns that house your content Bootstrap Grid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Sytem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is used.</w:t>
      </w:r>
    </w:p>
    <w:p w14:paraId="1DB66557" w14:textId="77777777" w:rsidR="00F76B18" w:rsidRDefault="00F76B18" w:rsidP="003A27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</w:pPr>
    </w:p>
    <w:p w14:paraId="78F53DBA" w14:textId="7948A25F" w:rsidR="003A2765" w:rsidRDefault="00016367" w:rsidP="003A27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4)</w:t>
      </w:r>
      <w:r w:rsidR="003A2765"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What function you can use to wrap a page content?</w:t>
      </w:r>
    </w:p>
    <w:p w14:paraId="734DFDD5" w14:textId="77777777" w:rsidR="003A2765" w:rsidRDefault="003A2765" w:rsidP="003A276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To wrap a page </w:t>
      </w:r>
      <w:proofErr w:type="gramStart"/>
      <w:r>
        <w:rPr>
          <w:rFonts w:ascii="Helvetica" w:hAnsi="Helvetica" w:cs="Helvetica"/>
          <w:color w:val="666666"/>
          <w:sz w:val="23"/>
          <w:szCs w:val="23"/>
        </w:rPr>
        <w:t>content</w:t>
      </w:r>
      <w:proofErr w:type="gramEnd"/>
      <w:r>
        <w:rPr>
          <w:rFonts w:ascii="Helvetica" w:hAnsi="Helvetica" w:cs="Helvetica"/>
          <w:color w:val="666666"/>
          <w:sz w:val="23"/>
          <w:szCs w:val="23"/>
        </w:rPr>
        <w:t xml:space="preserve"> you can use </w:t>
      </w: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.container </w:t>
      </w:r>
      <w:r>
        <w:rPr>
          <w:rFonts w:ascii="Helvetica" w:hAnsi="Helvetica" w:cs="Helvetica"/>
          <w:color w:val="666666"/>
          <w:sz w:val="23"/>
          <w:szCs w:val="23"/>
        </w:rPr>
        <w:t>and using that you can also center the content.</w:t>
      </w:r>
    </w:p>
    <w:p w14:paraId="32611C5B" w14:textId="77777777" w:rsidR="003E3F40" w:rsidRDefault="003E3F40" w:rsidP="00CA4E4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US"/>
        </w:rPr>
      </w:pPr>
    </w:p>
    <w:p w14:paraId="5D02B7E7" w14:textId="3822EA62" w:rsidR="00CA4E41" w:rsidRPr="00CA4E41" w:rsidRDefault="00016367" w:rsidP="00CA4E41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US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US"/>
        </w:rPr>
        <w:t>5)</w:t>
      </w:r>
      <w:r w:rsidR="00CA4E41" w:rsidRPr="00CA4E41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en-US"/>
        </w:rPr>
        <w:t>Explain what is Modal plugin used for in Bootstrap?</w:t>
      </w:r>
    </w:p>
    <w:p w14:paraId="4C55F1DC" w14:textId="77777777" w:rsidR="00CA4E41" w:rsidRPr="00CA4E41" w:rsidRDefault="00CA4E41" w:rsidP="00CA4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CA4E41">
        <w:rPr>
          <w:rFonts w:ascii="Helvetica" w:eastAsia="Times New Roman" w:hAnsi="Helvetica" w:cs="Helvetica"/>
          <w:color w:val="666666"/>
          <w:sz w:val="23"/>
          <w:szCs w:val="23"/>
          <w:lang w:eastAsia="en-US"/>
        </w:rPr>
        <w:br w:type="textWrapping" w:clear="all"/>
      </w:r>
    </w:p>
    <w:p w14:paraId="182C4FB4" w14:textId="77777777" w:rsidR="00CA4E41" w:rsidRPr="00CA4E41" w:rsidRDefault="00CA4E41" w:rsidP="00CA4E41">
      <w:pPr>
        <w:shd w:val="clear" w:color="auto" w:fill="FFFFFF"/>
        <w:spacing w:before="204" w:after="204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US"/>
        </w:rPr>
      </w:pPr>
      <w:r w:rsidRPr="00CA4E41">
        <w:rPr>
          <w:rFonts w:ascii="Helvetica" w:eastAsia="Times New Roman" w:hAnsi="Helvetica" w:cs="Helvetica"/>
          <w:color w:val="666666"/>
          <w:sz w:val="23"/>
          <w:szCs w:val="23"/>
          <w:lang w:eastAsia="en-US"/>
        </w:rPr>
        <w:t>A modal is a child window that is layered over its parent window.</w:t>
      </w:r>
    </w:p>
    <w:p w14:paraId="567AD0C6" w14:textId="76E02AEA" w:rsidR="003E3F40" w:rsidRDefault="00016367" w:rsidP="003E3F4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6)</w:t>
      </w:r>
      <w:r w:rsidR="003E3F40">
        <w:rPr>
          <w:rStyle w:val="Strong"/>
          <w:rFonts w:ascii="inherit" w:hAnsi="inherit" w:cs="Helvetica"/>
          <w:color w:val="000000"/>
          <w:sz w:val="23"/>
          <w:szCs w:val="23"/>
          <w:bdr w:val="none" w:sz="0" w:space="0" w:color="auto" w:frame="1"/>
        </w:rPr>
        <w:t>Explain what is Bootstrap Container?</w:t>
      </w:r>
    </w:p>
    <w:p w14:paraId="40A81731" w14:textId="77777777" w:rsidR="003E3F40" w:rsidRDefault="003E3F40" w:rsidP="003E3F40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Helvetica" w:hAnsi="Helvetica" w:cs="Helvetica"/>
          <w:color w:val="666666"/>
          <w:sz w:val="23"/>
          <w:szCs w:val="23"/>
        </w:rPr>
      </w:pPr>
      <w:r>
        <w:rPr>
          <w:rFonts w:ascii="Helvetica" w:hAnsi="Helvetica" w:cs="Helvetica"/>
          <w:color w:val="666666"/>
          <w:sz w:val="23"/>
          <w:szCs w:val="23"/>
        </w:rPr>
        <w:t xml:space="preserve">Bootstrap container is a class which is useful and creates a </w:t>
      </w:r>
      <w:proofErr w:type="spellStart"/>
      <w:r>
        <w:rPr>
          <w:rFonts w:ascii="Helvetica" w:hAnsi="Helvetica" w:cs="Helvetica"/>
          <w:color w:val="666666"/>
          <w:sz w:val="23"/>
          <w:szCs w:val="23"/>
        </w:rPr>
        <w:t>centred</w:t>
      </w:r>
      <w:proofErr w:type="spellEnd"/>
      <w:r>
        <w:rPr>
          <w:rFonts w:ascii="Helvetica" w:hAnsi="Helvetica" w:cs="Helvetica"/>
          <w:color w:val="666666"/>
          <w:sz w:val="23"/>
          <w:szCs w:val="23"/>
        </w:rPr>
        <w:t xml:space="preserve"> area within the page where our site content can be put within.</w:t>
      </w:r>
    </w:p>
    <w:p w14:paraId="19AEB7BB" w14:textId="77777777" w:rsidR="00016367" w:rsidRDefault="00016367" w:rsidP="00B61168">
      <w:pPr>
        <w:spacing w:before="240"/>
      </w:pPr>
    </w:p>
    <w:p w14:paraId="24CCB2F2" w14:textId="77777777" w:rsidR="00016367" w:rsidRDefault="00016367" w:rsidP="00B61168">
      <w:pPr>
        <w:spacing w:before="240"/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7)</w:t>
      </w:r>
      <w:r w:rsidR="00C53396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 What is panel in Bootstrap?</w:t>
      </w:r>
    </w:p>
    <w:p w14:paraId="12B42AE0" w14:textId="77777777" w:rsidR="00016367" w:rsidRDefault="002E3C20" w:rsidP="00B61168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 panel in bootstrap is a bordered box with some padding around its content.</w:t>
      </w:r>
    </w:p>
    <w:p w14:paraId="5B13A86D" w14:textId="77777777" w:rsidR="0076716C" w:rsidRDefault="00016367" w:rsidP="00B61168">
      <w:pPr>
        <w:spacing w:before="240"/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8)</w:t>
      </w:r>
      <w:r w:rsidR="0076716C" w:rsidRPr="0076716C">
        <w:rPr>
          <w:rStyle w:val="Title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r w:rsidR="0076716C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What is Jumbotron in Bootstrap?</w:t>
      </w:r>
    </w:p>
    <w:p w14:paraId="62CD945D" w14:textId="77777777" w:rsidR="00BD4976" w:rsidRDefault="0076716C" w:rsidP="00B61168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 Jumbotron provides some different look for a heading or we can say it is used to show some special content or information on the webpages</w:t>
      </w:r>
    </w:p>
    <w:p w14:paraId="399AF728" w14:textId="3D23FB89" w:rsidR="00CE1E3D" w:rsidRDefault="003A49BB" w:rsidP="00B61168">
      <w:pPr>
        <w:spacing w:before="240"/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9)</w:t>
      </w:r>
      <w:r w:rsidR="00BD4976" w:rsidRPr="00BD4976">
        <w:rPr>
          <w:rStyle w:val="Title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r w:rsidR="00BD4976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Explain Bootstrap Basic Buttons.</w:t>
      </w:r>
    </w:p>
    <w:p w14:paraId="20ED0F60" w14:textId="77777777" w:rsidR="00CE1E3D" w:rsidRDefault="00CE1E3D" w:rsidP="00B61168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For creating a Basic List Group use </w:t>
      </w:r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class .list</w:t>
      </w:r>
      <w:proofErr w:type="gram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-group to &lt;ul&gt; element, and into this &lt;li&gt; elements.</w:t>
      </w:r>
    </w:p>
    <w:p w14:paraId="4F71214D" w14:textId="43028DC8" w:rsidR="002E3C20" w:rsidRDefault="00DE6F78" w:rsidP="00B61168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DE6F78">
        <w:rPr>
          <w:rStyle w:val="Title"/>
          <w:rFonts w:ascii="Arial" w:hAnsi="Arial" w:cs="Arial"/>
          <w:color w:val="212121"/>
          <w:sz w:val="28"/>
          <w:szCs w:val="28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10</w:t>
      </w:r>
      <w:r w:rsidR="003A49BB"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)</w:t>
      </w:r>
      <w: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E</w:t>
      </w:r>
      <w:r>
        <w:rPr>
          <w:rStyle w:val="Strong"/>
          <w:rFonts w:ascii="Arial" w:hAnsi="Arial" w:cs="Arial"/>
          <w:color w:val="212121"/>
          <w:sz w:val="28"/>
          <w:szCs w:val="28"/>
          <w:shd w:val="clear" w:color="auto" w:fill="FFFFFF"/>
        </w:rPr>
        <w:t>xplain Navigation Bar in Bootstrap.</w:t>
      </w:r>
      <w:r w:rsidR="002E3C20">
        <w:rPr>
          <w:rFonts w:ascii="Arial" w:hAnsi="Arial" w:cs="Arial"/>
          <w:color w:val="212121"/>
          <w:sz w:val="21"/>
          <w:szCs w:val="21"/>
          <w:shd w:val="clear" w:color="auto" w:fill="FFFFFF"/>
        </w:rPr>
        <w:t> </w:t>
      </w:r>
    </w:p>
    <w:p w14:paraId="540607F9" w14:textId="46A3F6CC" w:rsidR="003A49BB" w:rsidRDefault="003A49BB" w:rsidP="00B61168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The Bootstrap navbar component is used to create a responsive navigation header for our website or application.</w:t>
      </w:r>
    </w:p>
    <w:p w14:paraId="1B3FCF59" w14:textId="77777777" w:rsidR="003A49BB" w:rsidRPr="00DE6F78" w:rsidRDefault="003A49BB" w:rsidP="00B61168">
      <w:pPr>
        <w:spacing w:before="24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sectPr w:rsidR="003A49BB" w:rsidRPr="00DE6F78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82EAA" w14:textId="77777777" w:rsidR="00912A51" w:rsidRDefault="00912A51" w:rsidP="00855982">
      <w:pPr>
        <w:spacing w:after="0" w:line="240" w:lineRule="auto"/>
      </w:pPr>
      <w:r>
        <w:separator/>
      </w:r>
    </w:p>
  </w:endnote>
  <w:endnote w:type="continuationSeparator" w:id="0">
    <w:p w14:paraId="20B6DDFA" w14:textId="77777777" w:rsidR="00912A51" w:rsidRDefault="00912A5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0284F0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3A30E" w14:textId="77777777" w:rsidR="00912A51" w:rsidRDefault="00912A51" w:rsidP="00855982">
      <w:pPr>
        <w:spacing w:after="0" w:line="240" w:lineRule="auto"/>
      </w:pPr>
      <w:r>
        <w:separator/>
      </w:r>
    </w:p>
  </w:footnote>
  <w:footnote w:type="continuationSeparator" w:id="0">
    <w:p w14:paraId="2813E7C7" w14:textId="77777777" w:rsidR="00912A51" w:rsidRDefault="00912A5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6852"/>
        </w:tabs>
        <w:ind w:left="6852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D6C85"/>
    <w:multiLevelType w:val="hybridMultilevel"/>
    <w:tmpl w:val="D3F85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27E1788"/>
    <w:multiLevelType w:val="multilevel"/>
    <w:tmpl w:val="CE7A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E717E63"/>
    <w:multiLevelType w:val="hybridMultilevel"/>
    <w:tmpl w:val="4128280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051F6D"/>
    <w:multiLevelType w:val="hybridMultilevel"/>
    <w:tmpl w:val="ED7C3526"/>
    <w:lvl w:ilvl="0" w:tplc="EDFA0DB4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CEE6856"/>
    <w:multiLevelType w:val="hybridMultilevel"/>
    <w:tmpl w:val="B55ACBB0"/>
    <w:lvl w:ilvl="0" w:tplc="C020338A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2349F0"/>
    <w:multiLevelType w:val="hybridMultilevel"/>
    <w:tmpl w:val="047AFA3A"/>
    <w:lvl w:ilvl="0" w:tplc="FB08FAE6">
      <w:start w:val="4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4927848"/>
    <w:multiLevelType w:val="hybridMultilevel"/>
    <w:tmpl w:val="4B2AF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29D3B35"/>
    <w:multiLevelType w:val="multilevel"/>
    <w:tmpl w:val="44F2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5265AB4"/>
    <w:multiLevelType w:val="hybridMultilevel"/>
    <w:tmpl w:val="A520378A"/>
    <w:lvl w:ilvl="0" w:tplc="44E2EE62">
      <w:start w:val="3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5F6C94"/>
    <w:multiLevelType w:val="hybridMultilevel"/>
    <w:tmpl w:val="748CB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1C5C12"/>
    <w:multiLevelType w:val="hybridMultilevel"/>
    <w:tmpl w:val="01A2E5F4"/>
    <w:lvl w:ilvl="0" w:tplc="CB68F718">
      <w:start w:val="3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1"/>
  </w:num>
  <w:num w:numId="14">
    <w:abstractNumId w:val="25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23"/>
  </w:num>
  <w:num w:numId="30">
    <w:abstractNumId w:val="19"/>
  </w:num>
  <w:num w:numId="31">
    <w:abstractNumId w:val="24"/>
  </w:num>
  <w:num w:numId="32">
    <w:abstractNumId w:val="22"/>
  </w:num>
  <w:num w:numId="33">
    <w:abstractNumId w:val="27"/>
  </w:num>
  <w:num w:numId="34">
    <w:abstractNumId w:val="20"/>
  </w:num>
  <w:num w:numId="35">
    <w:abstractNumId w:val="28"/>
  </w:num>
  <w:num w:numId="36">
    <w:abstractNumId w:val="26"/>
  </w:num>
  <w:num w:numId="37">
    <w:abstractNumId w:val="21"/>
  </w:num>
  <w:num w:numId="38">
    <w:abstractNumId w:val="10"/>
  </w:num>
  <w:num w:numId="39">
    <w:abstractNumId w:val="15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33"/>
    <w:rsid w:val="00016367"/>
    <w:rsid w:val="00044B40"/>
    <w:rsid w:val="00061A53"/>
    <w:rsid w:val="0008085F"/>
    <w:rsid w:val="00085E1C"/>
    <w:rsid w:val="000B1A33"/>
    <w:rsid w:val="000D3197"/>
    <w:rsid w:val="000F6978"/>
    <w:rsid w:val="0010729E"/>
    <w:rsid w:val="00135DD2"/>
    <w:rsid w:val="00162037"/>
    <w:rsid w:val="00186A5C"/>
    <w:rsid w:val="001A6148"/>
    <w:rsid w:val="001D4362"/>
    <w:rsid w:val="00266ED1"/>
    <w:rsid w:val="00292759"/>
    <w:rsid w:val="002B67C8"/>
    <w:rsid w:val="002D4DAB"/>
    <w:rsid w:val="002E2A1A"/>
    <w:rsid w:val="002E3C20"/>
    <w:rsid w:val="002E6200"/>
    <w:rsid w:val="00332A8B"/>
    <w:rsid w:val="003372DD"/>
    <w:rsid w:val="003569D9"/>
    <w:rsid w:val="0038351A"/>
    <w:rsid w:val="003A2765"/>
    <w:rsid w:val="003A49BB"/>
    <w:rsid w:val="003D5875"/>
    <w:rsid w:val="003E3F40"/>
    <w:rsid w:val="00415304"/>
    <w:rsid w:val="004576C3"/>
    <w:rsid w:val="00466D74"/>
    <w:rsid w:val="00476E7A"/>
    <w:rsid w:val="004C660C"/>
    <w:rsid w:val="004F310F"/>
    <w:rsid w:val="005043B1"/>
    <w:rsid w:val="005F76E0"/>
    <w:rsid w:val="00671816"/>
    <w:rsid w:val="006907EA"/>
    <w:rsid w:val="006A0361"/>
    <w:rsid w:val="006B508B"/>
    <w:rsid w:val="006C40B8"/>
    <w:rsid w:val="00724C2F"/>
    <w:rsid w:val="0076716C"/>
    <w:rsid w:val="00781AED"/>
    <w:rsid w:val="007833A7"/>
    <w:rsid w:val="00792441"/>
    <w:rsid w:val="00793A05"/>
    <w:rsid w:val="007A608D"/>
    <w:rsid w:val="007D1C2B"/>
    <w:rsid w:val="008517B6"/>
    <w:rsid w:val="00855982"/>
    <w:rsid w:val="0086525D"/>
    <w:rsid w:val="00865939"/>
    <w:rsid w:val="008D11A0"/>
    <w:rsid w:val="00912A51"/>
    <w:rsid w:val="0097376B"/>
    <w:rsid w:val="00982312"/>
    <w:rsid w:val="009D4803"/>
    <w:rsid w:val="009D55EF"/>
    <w:rsid w:val="00A1044B"/>
    <w:rsid w:val="00A10484"/>
    <w:rsid w:val="00AB3C91"/>
    <w:rsid w:val="00B16C46"/>
    <w:rsid w:val="00B54B42"/>
    <w:rsid w:val="00B61168"/>
    <w:rsid w:val="00BD4976"/>
    <w:rsid w:val="00C53396"/>
    <w:rsid w:val="00C55BBD"/>
    <w:rsid w:val="00C61B1A"/>
    <w:rsid w:val="00C73531"/>
    <w:rsid w:val="00CA4E41"/>
    <w:rsid w:val="00CA6B8D"/>
    <w:rsid w:val="00CC1A4F"/>
    <w:rsid w:val="00CE1E3D"/>
    <w:rsid w:val="00D0512A"/>
    <w:rsid w:val="00D4016F"/>
    <w:rsid w:val="00D46A73"/>
    <w:rsid w:val="00D4727E"/>
    <w:rsid w:val="00DA4AFE"/>
    <w:rsid w:val="00DA7A52"/>
    <w:rsid w:val="00DD75A8"/>
    <w:rsid w:val="00DE6F78"/>
    <w:rsid w:val="00E00681"/>
    <w:rsid w:val="00EA2C26"/>
    <w:rsid w:val="00EB1CD4"/>
    <w:rsid w:val="00EC6FD5"/>
    <w:rsid w:val="00EF03D4"/>
    <w:rsid w:val="00F177B6"/>
    <w:rsid w:val="00F5237E"/>
    <w:rsid w:val="00F76B18"/>
    <w:rsid w:val="00F93E3F"/>
    <w:rsid w:val="00FA602A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F53FF"/>
  <w15:chartTrackingRefBased/>
  <w15:docId w15:val="{A70A2F18-2ABA-4DB6-93C3-BDAEC4C9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B67C8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2927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7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DA7A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k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413</TotalTime>
  <Pages>8</Pages>
  <Words>1347</Words>
  <Characters>7679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JOB INTERVIEW </vt:lpstr>
      <vt:lpstr>        1.Why Java is platform independent ?</vt:lpstr>
      <vt:lpstr>        2.What are wrapper classes?</vt:lpstr>
      <vt:lpstr>        3.What is association?</vt:lpstr>
      <vt:lpstr>        4.What is a servlet ?</vt:lpstr>
      <vt:lpstr>        5. What is JDBC Driver ?</vt:lpstr>
      <vt:lpstr>        6. What is Hibernate Framework? </vt:lpstr>
      <vt:lpstr>        7.What is final keyword?</vt:lpstr>
      <vt:lpstr>        8.What is anonymous inner class?</vt:lpstr>
      <vt:lpstr>        What is Angular JS?</vt:lpstr>
      <vt:lpstr>        What is the scope in AngularJS?</vt:lpstr>
      <vt:lpstr>        What is the controller in AngularJS?</vt:lpstr>
      <vt:lpstr>        Directives in AngularJs?</vt:lpstr>
      <vt:lpstr>        </vt:lpstr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 Prakash Ravella</dc:creator>
  <cp:lastModifiedBy>Jaya Prakash Ravella</cp:lastModifiedBy>
  <cp:revision>80</cp:revision>
  <dcterms:created xsi:type="dcterms:W3CDTF">2018-09-28T18:56:00Z</dcterms:created>
  <dcterms:modified xsi:type="dcterms:W3CDTF">2018-09-29T01:50:00Z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